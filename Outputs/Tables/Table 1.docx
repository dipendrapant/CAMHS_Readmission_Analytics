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72EE" w14:textId="77777777" w:rsidR="00C347AE" w:rsidRDefault="00C347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9"/>
        <w:gridCol w:w="2044"/>
        <w:gridCol w:w="1858"/>
        <w:gridCol w:w="1858"/>
        <w:gridCol w:w="1696"/>
      </w:tblGrid>
      <w:tr w:rsidR="00C347AE" w14:paraId="78088617" w14:textId="77777777">
        <w:trPr>
          <w:trHeight w:val="710"/>
        </w:trPr>
        <w:tc>
          <w:tcPr>
            <w:tcW w:w="156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FC278" w14:textId="77777777" w:rsidR="00C347AE" w:rsidRDefault="00000000">
            <w:pPr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Study</w:t>
            </w:r>
          </w:p>
        </w:tc>
        <w:tc>
          <w:tcPr>
            <w:tcW w:w="204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3D4D" w14:textId="77777777" w:rsidR="00C347AE" w:rsidRDefault="00000000">
            <w:pPr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Method</w:t>
            </w:r>
          </w:p>
        </w:tc>
        <w:tc>
          <w:tcPr>
            <w:tcW w:w="185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091CC" w14:textId="77777777" w:rsidR="00C347AE" w:rsidRDefault="00000000">
            <w:pPr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Pros</w:t>
            </w:r>
          </w:p>
        </w:tc>
        <w:tc>
          <w:tcPr>
            <w:tcW w:w="185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5600AB" w14:textId="77777777" w:rsidR="00C347AE" w:rsidRDefault="00000000">
            <w:pPr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Cons</w:t>
            </w:r>
          </w:p>
        </w:tc>
        <w:tc>
          <w:tcPr>
            <w:tcW w:w="169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649DD9" w14:textId="77777777" w:rsidR="00C347AE" w:rsidRDefault="00000000">
            <w:pPr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>Results</w:t>
            </w:r>
          </w:p>
        </w:tc>
      </w:tr>
      <w:tr w:rsidR="00C347AE" w14:paraId="5B71F707" w14:textId="77777777">
        <w:trPr>
          <w:trHeight w:val="141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D0EA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Pakbin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et al. (2018)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DE87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EHR data for ICU readmissions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0D45B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High AUROC values, specific time intervals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F95CD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Limited to ICU readmissions, may not generalize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2C52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AUROC: 0.76 (72 hours), 0.84 (24 hours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bounceback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)</w:t>
            </w:r>
          </w:p>
        </w:tc>
      </w:tr>
      <w:tr w:rsidR="00C347AE" w14:paraId="544616D2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EB889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Matheny et al. (2021)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A3650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Comparison of 5 ML models for 30-day readmission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26D09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Emphasized calibration, feasibility of using EHR data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DC12C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Similar AUROC values, varying calibration levels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72BA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0.686 - 0.695 for parametric &amp; 0.686 - 0.704 for nonparametric</w:t>
            </w:r>
          </w:p>
        </w:tc>
      </w:tr>
      <w:tr w:rsidR="00C347AE" w14:paraId="2F60B38D" w14:textId="77777777">
        <w:trPr>
          <w:trHeight w:val="141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5A8C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Yu et al. (2005)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61A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Feasibility study for Institution-specific readmission prediction 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C529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Flexible, adaptable to context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9206E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Requires customization for each institution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DF0E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Framework with context-aware adaptation</w:t>
            </w:r>
          </w:p>
        </w:tc>
      </w:tr>
      <w:tr w:rsidR="00C347AE" w14:paraId="17F4B239" w14:textId="77777777">
        <w:trPr>
          <w:trHeight w:val="141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500F0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Golas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et al. (2018)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D36D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Deep Unified Networks (DUN)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8C713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Better prediction than traditional methods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A12D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Computationally intensive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2CF3B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Improved 30-day readmission prediction with AUC of DUNs: 0.705 ± 0.015</w:t>
            </w:r>
          </w:p>
        </w:tc>
      </w:tr>
      <w:tr w:rsidR="00C347AE" w14:paraId="3271ABC7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F97E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Xue et al. (2018)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126D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Logistic regression, functional independence measures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1984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High validation concordance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DB5C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Specific to rehabilitation inpatients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41C61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Validation concordance: 0.85</w:t>
            </w:r>
          </w:p>
        </w:tc>
      </w:tr>
      <w:tr w:rsidR="00C347AE" w14:paraId="4699BC5B" w14:textId="77777777">
        <w:trPr>
          <w:trHeight w:val="249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7B268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lastRenderedPageBreak/>
              <w:t>Park et al. (2023)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413B3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Patient-reported outcome measures for 90-day TJA readmissions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4A4A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Considered patient-reported outcomes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D605A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Focused on 90-day (total joint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arthroplasty)TJA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readmissions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633B1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Readmission rate: 5.8%, AUC, recall, precision &gt; 0.5</w:t>
            </w:r>
          </w:p>
        </w:tc>
      </w:tr>
      <w:tr w:rsidR="00C347AE" w14:paraId="5B134291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BCB99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Hond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et al. (2023)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E6C93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ML model retraining and recalibration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7FB8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Improved AUC with isotonic regression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91F64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Focused on short-term (7 days) post-ICU discharge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25C2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AUC improved from 0.72 to 0.79</w:t>
            </w:r>
          </w:p>
        </w:tc>
      </w:tr>
      <w:tr w:rsidR="00C347AE" w14:paraId="2290444C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D8C4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Silva et al. (2023)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B0A83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Comparison of ML algorithms for 30-day pediatric readmissions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EF617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Found best algorithm (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), high AUC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3BA88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Pediatric-specific, avoidable readmissions only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7B5A4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AUC: 0.814, Readmission rate: 9.5%</w:t>
            </w:r>
          </w:p>
        </w:tc>
      </w:tr>
      <w:tr w:rsidR="00C347AE" w14:paraId="76E0ADCB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EAC8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Zeinalnezhad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Shishehchi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(2024)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3C5F5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Data mining, genetic algorithms, SVM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E36E6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Improved accuracy with genetic algorithms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CE8CC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Diabetic readmissions specific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D2B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Accuracy: 73.52%, Readmission rate: 11.4%</w:t>
            </w:r>
          </w:p>
        </w:tc>
      </w:tr>
      <w:tr w:rsidR="00C347AE" w14:paraId="0A588CBD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83EBB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Betts et al. (2020)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5AA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Boosted trees model for postpartum psychiatric admissions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C1BE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Good discrimination and calibration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F6B85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Specific to postpartum psychiatric admissions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C8A76" w14:textId="5C4B0454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Gradient boosted trees gave AUC</w:t>
            </w:r>
            <w:r w:rsidR="00D563CE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0.80</w:t>
            </w:r>
          </w:p>
        </w:tc>
      </w:tr>
      <w:tr w:rsidR="00C347AE" w14:paraId="0C5791FB" w14:textId="77777777">
        <w:trPr>
          <w:trHeight w:val="1775"/>
        </w:trPr>
        <w:tc>
          <w:tcPr>
            <w:tcW w:w="156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BE729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Morel et al. (2020)</w:t>
            </w:r>
          </w:p>
        </w:tc>
        <w:tc>
          <w:tcPr>
            <w:tcW w:w="2043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FC1BA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for mental/substance use disorders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7A808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Large dataset, better performance than other models</w:t>
            </w:r>
          </w:p>
        </w:tc>
        <w:tc>
          <w:tcPr>
            <w:tcW w:w="1858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612DF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Specific to mental or substance use disorders and based on claims data</w:t>
            </w:r>
          </w:p>
        </w:tc>
        <w:tc>
          <w:tcPr>
            <w:tcW w:w="1696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AA49" w14:textId="77777777" w:rsidR="00C347AE" w:rsidRDefault="00000000">
            <w:pPr>
              <w:spacing w:line="411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AUC: 0.73</w:t>
            </w:r>
          </w:p>
        </w:tc>
      </w:tr>
    </w:tbl>
    <w:p w14:paraId="16880D66" w14:textId="204BAA13" w:rsidR="00C347AE" w:rsidRDefault="00C347AE" w:rsidP="00E1639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</w:p>
    <w:sectPr w:rsidR="00C347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AE"/>
    <w:rsid w:val="00AD1F85"/>
    <w:rsid w:val="00C0735E"/>
    <w:rsid w:val="00C347AE"/>
    <w:rsid w:val="00D563CE"/>
    <w:rsid w:val="00E16393"/>
    <w:rsid w:val="00E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6028F"/>
  <w15:docId w15:val="{D542C127-5184-AA48-9357-75E03DA4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Pant</cp:lastModifiedBy>
  <cp:revision>9</cp:revision>
  <dcterms:created xsi:type="dcterms:W3CDTF">2024-06-21T18:43:00Z</dcterms:created>
  <dcterms:modified xsi:type="dcterms:W3CDTF">2024-06-21T18:44:00Z</dcterms:modified>
</cp:coreProperties>
</file>