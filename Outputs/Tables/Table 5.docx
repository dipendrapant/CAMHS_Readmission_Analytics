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1A92" w14:textId="77777777" w:rsidR="007879D2" w:rsidRDefault="007879D2" w:rsidP="007879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tbl>
      <w:tblPr>
        <w:tblpPr w:leftFromText="180" w:rightFromText="180" w:topFromText="180" w:bottomFromText="180" w:vertAnchor="text" w:tblpX="585"/>
        <w:tblW w:w="7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05"/>
        <w:gridCol w:w="1035"/>
        <w:gridCol w:w="975"/>
        <w:gridCol w:w="1125"/>
        <w:gridCol w:w="1065"/>
      </w:tblGrid>
      <w:tr w:rsidR="007879D2" w14:paraId="545CAFFE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BD0FEA6" w14:textId="655D145F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Binary classifier model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BC5F534" w14:textId="3A5BE2CE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GradientBoosting</w:t>
            </w:r>
            <w:r w:rsidRPr="00D5492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NO"/>
              </w:rPr>
              <w:t xml:space="preserve"> </w:t>
            </w: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with class weight</w:t>
            </w:r>
          </w:p>
        </w:tc>
      </w:tr>
      <w:tr w:rsidR="007879D2" w14:paraId="7E6E7C08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02D896E4" w14:textId="50E9AF17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AUC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A2166B8" w14:textId="7C11BA85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0.7093</w:t>
            </w:r>
          </w:p>
        </w:tc>
      </w:tr>
      <w:tr w:rsidR="007879D2" w14:paraId="6A3CD90B" w14:textId="77777777" w:rsidTr="00D01080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F9931EB" w14:textId="1E778DC6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1CFDAE" w14:textId="28C4DA99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0.68</w:t>
            </w:r>
          </w:p>
        </w:tc>
      </w:tr>
      <w:tr w:rsidR="007879D2" w14:paraId="7D3B19F6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B5F7D39" w14:textId="408F9F4A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Accuracy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953C1B5" w14:textId="5CB839D3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0.66</w:t>
            </w:r>
          </w:p>
        </w:tc>
      </w:tr>
      <w:tr w:rsidR="007879D2" w14:paraId="6F325B68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F5FF112" w14:textId="69B58D4B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Classes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EB01F5E" w14:textId="44579136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5B06590" w14:textId="0D58E8A4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Recall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B352E4A" w14:textId="38BDC0CA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Precision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23D92B7" w14:textId="43A8244B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Support</w:t>
            </w:r>
          </w:p>
        </w:tc>
      </w:tr>
      <w:tr w:rsidR="007879D2" w14:paraId="26E4E751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9E99851" w14:textId="243A3803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Not-readmitted (Class 0)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1855F14" w14:textId="184D8A55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0.73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49D3B49" w14:textId="059E6902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0.61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EF84220" w14:textId="105CD172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0.92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50DA0F6" w14:textId="30142F89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3841</w:t>
            </w:r>
          </w:p>
        </w:tc>
      </w:tr>
      <w:tr w:rsidR="007879D2" w14:paraId="4FFD94A2" w14:textId="77777777" w:rsidTr="009B51A3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68AE21F" w14:textId="1EAFBEF4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Readmitted (Class 1)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91194FC" w14:textId="697302FA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28D333C" w14:textId="28B468CE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0.70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DF3344C" w14:textId="34EBC859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0.25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62A4DF5" w14:textId="2F5F1792" w:rsidR="007879D2" w:rsidRDefault="007879D2" w:rsidP="007879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9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695</w:t>
            </w:r>
          </w:p>
        </w:tc>
      </w:tr>
    </w:tbl>
    <w:p w14:paraId="6138099E" w14:textId="77777777" w:rsidR="007879D2" w:rsidRDefault="007879D2" w:rsidP="007879D2">
      <w:pPr>
        <w:jc w:val="center"/>
        <w:rPr>
          <w:rFonts w:ascii="Times New Roman" w:eastAsia="Times New Roman" w:hAnsi="Times New Roman" w:cs="Times New Roman"/>
        </w:rPr>
      </w:pPr>
    </w:p>
    <w:p w14:paraId="3DD5CFAF" w14:textId="77777777" w:rsidR="007879D2" w:rsidRDefault="007879D2" w:rsidP="007879D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4E8D4BE2" w14:textId="77777777" w:rsidR="007879D2" w:rsidRDefault="007879D2" w:rsidP="007879D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DA4F8BE" w14:textId="77777777" w:rsidR="007879D2" w:rsidRDefault="007879D2" w:rsidP="007879D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CE74A1E" w14:textId="77777777" w:rsidR="007879D2" w:rsidRDefault="007879D2" w:rsidP="007879D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134A79" w14:textId="77777777" w:rsidR="007879D2" w:rsidRDefault="007879D2" w:rsidP="007879D2"/>
    <w:p w14:paraId="5E8E4312" w14:textId="40D047BE" w:rsidR="00D5492C" w:rsidRPr="00D5492C" w:rsidRDefault="00D5492C" w:rsidP="00D549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O"/>
        </w:rPr>
      </w:pPr>
      <w:r w:rsidRPr="00D5492C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  <w:r w:rsidRPr="00D5492C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</w:p>
    <w:p w14:paraId="12AFF238" w14:textId="77777777" w:rsidR="00D5492C" w:rsidRPr="00D5492C" w:rsidRDefault="00D5492C" w:rsidP="00D549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p w14:paraId="139DE7C1" w14:textId="30233B8F" w:rsidR="002E4829" w:rsidRPr="00D6348D" w:rsidRDefault="002E4829" w:rsidP="00D5492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2E4829" w:rsidRPr="00D6348D" w:rsidSect="00D549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17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1F0417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0640A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39E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879D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C3C99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5492C"/>
    <w:rsid w:val="00D6348D"/>
    <w:rsid w:val="00D63687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A0947"/>
  <w15:chartTrackingRefBased/>
  <w15:docId w15:val="{89185E4D-A84C-1248-9EDC-76715B6C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9E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4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4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1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1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1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Dipendra Pant</cp:lastModifiedBy>
  <cp:revision>3</cp:revision>
  <dcterms:created xsi:type="dcterms:W3CDTF">2024-06-20T08:52:00Z</dcterms:created>
  <dcterms:modified xsi:type="dcterms:W3CDTF">2024-06-20T08:57:00Z</dcterms:modified>
</cp:coreProperties>
</file>