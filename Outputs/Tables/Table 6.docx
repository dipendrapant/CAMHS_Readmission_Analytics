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opFromText="180" w:bottomFromText="180" w:vertAnchor="text" w:tblpX="585"/>
        <w:tblW w:w="7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05"/>
        <w:gridCol w:w="1035"/>
        <w:gridCol w:w="975"/>
        <w:gridCol w:w="1125"/>
        <w:gridCol w:w="1065"/>
      </w:tblGrid>
      <w:tr w:rsidR="003B2E59" w14:paraId="18171A71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4DBAB69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Multi-class classifier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A4BC6D2" w14:textId="7CD720B7" w:rsidR="003B2E59" w:rsidRDefault="007E30E3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Random Forest with oversampling</w:t>
            </w:r>
          </w:p>
        </w:tc>
      </w:tr>
      <w:tr w:rsidR="007E30E3" w14:paraId="64FCAE40" w14:textId="77777777" w:rsidTr="009275CE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95E24B6" w14:textId="70B01B97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AUC 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BB334C8" w14:textId="62FE2DEC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0.6368</w:t>
            </w:r>
          </w:p>
        </w:tc>
      </w:tr>
      <w:tr w:rsidR="007E30E3" w14:paraId="31928DC7" w14:textId="77777777" w:rsidTr="009275CE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CB5C609" w14:textId="1B301FD2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F1-Score (Test set)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47B199D" w14:textId="0D67D728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</w:tr>
      <w:tr w:rsidR="007E30E3" w14:paraId="64E09C3F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193D0436" w14:textId="63B5DA6B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Accuracy (Test set)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4D75B91" w14:textId="52892040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</w:tr>
      <w:tr w:rsidR="007E30E3" w14:paraId="1F21FC78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E55DACA" w14:textId="67C1BCA2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Classes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EB76CDF" w14:textId="3F747B24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F1-Score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DD879A7" w14:textId="3E5EC9F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 xml:space="preserve"> Recall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4C00948" w14:textId="6F68BEE7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Precision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630F48A" w14:textId="19CB683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 xml:space="preserve"> Support</w:t>
            </w:r>
          </w:p>
        </w:tc>
      </w:tr>
      <w:tr w:rsidR="007E30E3" w14:paraId="702911D6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5DF531E" w14:textId="370D4446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Short: within 6-months (Class 0)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384A9B3" w14:textId="26967038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36EFEFC" w14:textId="03914C7C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438E3E9" w14:textId="627B2209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58C3DBC" w14:textId="28224857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198</w:t>
            </w:r>
          </w:p>
        </w:tc>
      </w:tr>
      <w:tr w:rsidR="007E30E3" w14:paraId="048FBDD9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29E35F3" w14:textId="1C6A04CA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 xml:space="preserve">Medium: </w:t>
            </w:r>
            <w:r w:rsidR="007D41E4" w:rsidRPr="007D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6 months - 2 years</w:t>
            </w:r>
            <w:r w:rsidR="007D41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 xml:space="preserve"> </w:t>
            </w: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(Class 1)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A88AB2E" w14:textId="55E643F1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281BDFF3" w14:textId="2EDCA37C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0.38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06B37C1" w14:textId="69F7245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C46D615" w14:textId="73DC0335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264</w:t>
            </w:r>
          </w:p>
        </w:tc>
      </w:tr>
      <w:tr w:rsidR="007E30E3" w14:paraId="5E8DC9CF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1972D59F" w14:textId="2CE32B61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Long: greater than 2-years (Class 2)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579F98B" w14:textId="0AF6974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0.51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3673FF6" w14:textId="5D1D7071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0.55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B0D7A82" w14:textId="492CEC9C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0.48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4F21CBA1" w14:textId="0CE7D46D" w:rsidR="007E30E3" w:rsidRDefault="007E30E3" w:rsidP="007E30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O"/>
              </w:rPr>
              <w:t>224</w:t>
            </w:r>
          </w:p>
        </w:tc>
      </w:tr>
    </w:tbl>
    <w:p w14:paraId="008400BD" w14:textId="77777777" w:rsidR="003B2E59" w:rsidRDefault="003B2E59" w:rsidP="003B2E59">
      <w:pPr>
        <w:jc w:val="center"/>
        <w:rPr>
          <w:rFonts w:ascii="Times New Roman" w:eastAsia="Times New Roman" w:hAnsi="Times New Roman" w:cs="Times New Roman"/>
        </w:rPr>
      </w:pPr>
    </w:p>
    <w:p w14:paraId="631D13C5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6D8C66D9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E5288EB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F5B8366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36645B2" w14:textId="77777777" w:rsidR="002E4829" w:rsidRDefault="002E4829"/>
    <w:p w14:paraId="62AEDD26" w14:textId="77777777" w:rsidR="007E30E3" w:rsidRDefault="007E30E3"/>
    <w:p w14:paraId="2D84BB3D" w14:textId="77777777" w:rsidR="007E30E3" w:rsidRDefault="007E30E3"/>
    <w:p w14:paraId="35FD4E69" w14:textId="77777777" w:rsidR="007E30E3" w:rsidRPr="007E30E3" w:rsidRDefault="007E30E3" w:rsidP="007E30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NO"/>
        </w:rPr>
      </w:pPr>
    </w:p>
    <w:p w14:paraId="51B5E637" w14:textId="77777777" w:rsidR="007E30E3" w:rsidRPr="007E30E3" w:rsidRDefault="007E30E3" w:rsidP="007E30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NO"/>
        </w:rPr>
      </w:pPr>
      <w:r w:rsidRPr="007E30E3">
        <w:rPr>
          <w:rFonts w:ascii="Times New Roman" w:eastAsia="Times New Roman" w:hAnsi="Times New Roman" w:cs="Times New Roman"/>
          <w:color w:val="000000"/>
          <w:sz w:val="20"/>
          <w:szCs w:val="20"/>
          <w:lang w:val="en-NO"/>
        </w:rPr>
        <w:t>     </w:t>
      </w:r>
    </w:p>
    <w:p w14:paraId="4A4D9E2D" w14:textId="77777777" w:rsidR="007E30E3" w:rsidRPr="007E30E3" w:rsidRDefault="007E30E3" w:rsidP="007E30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NO"/>
        </w:rPr>
      </w:pPr>
      <w:r w:rsidRPr="007E30E3">
        <w:rPr>
          <w:rFonts w:ascii="Times New Roman" w:eastAsia="Times New Roman" w:hAnsi="Times New Roman" w:cs="Times New Roman"/>
          <w:sz w:val="24"/>
          <w:szCs w:val="24"/>
          <w:lang w:val="en-NO"/>
        </w:rPr>
        <w:br/>
      </w:r>
      <w:r w:rsidRPr="007E30E3">
        <w:rPr>
          <w:rFonts w:ascii="Times New Roman" w:eastAsia="Times New Roman" w:hAnsi="Times New Roman" w:cs="Times New Roman"/>
          <w:sz w:val="24"/>
          <w:szCs w:val="24"/>
          <w:lang w:val="en-NO"/>
        </w:rPr>
        <w:br/>
      </w:r>
    </w:p>
    <w:p w14:paraId="1EBA0828" w14:textId="77777777" w:rsidR="007E30E3" w:rsidRPr="007E30E3" w:rsidRDefault="007E30E3" w:rsidP="007E30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NO"/>
        </w:rPr>
      </w:pPr>
    </w:p>
    <w:p w14:paraId="730A2CF1" w14:textId="77777777" w:rsidR="007E30E3" w:rsidRDefault="007E30E3"/>
    <w:sectPr w:rsidR="007E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37"/>
    <w:rsid w:val="00015269"/>
    <w:rsid w:val="000177B3"/>
    <w:rsid w:val="00043720"/>
    <w:rsid w:val="00045158"/>
    <w:rsid w:val="0005419C"/>
    <w:rsid w:val="00061AD2"/>
    <w:rsid w:val="00072115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C3E39"/>
    <w:rsid w:val="002D4F80"/>
    <w:rsid w:val="002E4829"/>
    <w:rsid w:val="003113F6"/>
    <w:rsid w:val="003117A0"/>
    <w:rsid w:val="00320137"/>
    <w:rsid w:val="003209DB"/>
    <w:rsid w:val="0034235A"/>
    <w:rsid w:val="003601DD"/>
    <w:rsid w:val="003719BC"/>
    <w:rsid w:val="0037281C"/>
    <w:rsid w:val="00386AF1"/>
    <w:rsid w:val="00387D98"/>
    <w:rsid w:val="003B2E59"/>
    <w:rsid w:val="003D7B50"/>
    <w:rsid w:val="003F747C"/>
    <w:rsid w:val="00400388"/>
    <w:rsid w:val="004014DD"/>
    <w:rsid w:val="004272D5"/>
    <w:rsid w:val="004871FB"/>
    <w:rsid w:val="0049524A"/>
    <w:rsid w:val="004A4434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603B78"/>
    <w:rsid w:val="00616899"/>
    <w:rsid w:val="00630112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7D41E4"/>
    <w:rsid w:val="007E30E3"/>
    <w:rsid w:val="00822386"/>
    <w:rsid w:val="00825D2D"/>
    <w:rsid w:val="008260F6"/>
    <w:rsid w:val="008261EE"/>
    <w:rsid w:val="008572DC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D0B4A"/>
    <w:rsid w:val="00AE6411"/>
    <w:rsid w:val="00B0741B"/>
    <w:rsid w:val="00B173B4"/>
    <w:rsid w:val="00B22861"/>
    <w:rsid w:val="00B429DB"/>
    <w:rsid w:val="00B55AA7"/>
    <w:rsid w:val="00B61EF4"/>
    <w:rsid w:val="00BB0E22"/>
    <w:rsid w:val="00BC4141"/>
    <w:rsid w:val="00BC46F4"/>
    <w:rsid w:val="00C00FB5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63687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84B37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A1373"/>
    <w:rsid w:val="00FB5304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D1FDB"/>
  <w15:chartTrackingRefBased/>
  <w15:docId w15:val="{890358E9-D2AD-744F-8B49-87604747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59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B3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B3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B3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B3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B3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B3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B3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B3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B3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8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B3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B3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4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B3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4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B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Dipendra Pant</cp:lastModifiedBy>
  <cp:revision>3</cp:revision>
  <dcterms:created xsi:type="dcterms:W3CDTF">2024-06-20T08:56:00Z</dcterms:created>
  <dcterms:modified xsi:type="dcterms:W3CDTF">2024-06-20T16:52:00Z</dcterms:modified>
</cp:coreProperties>
</file>